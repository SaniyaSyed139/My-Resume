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1131F97E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620B3D83" w14:textId="424FB3A7" w:rsidR="000629D5" w:rsidRDefault="00A15BA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6ABEBB5" wp14:editId="6CF9AA2C">
                  <wp:extent cx="1821976" cy="2252788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y hoo (2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035" cy="2291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43C638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1718474F" w14:textId="3A600C6F" w:rsidR="000629D5" w:rsidRDefault="00A15BA2" w:rsidP="00846D4F">
            <w:pPr>
              <w:pStyle w:val="Address"/>
            </w:pPr>
            <w:r>
              <w:t>Saniya Syed</w:t>
            </w:r>
          </w:p>
          <w:p w14:paraId="197469EF" w14:textId="463B8525" w:rsidR="000629D5" w:rsidRDefault="00A15BA2" w:rsidP="00846D4F">
            <w:pPr>
              <w:pStyle w:val="Address"/>
            </w:pPr>
            <w:r>
              <w:t>Student</w:t>
            </w:r>
          </w:p>
          <w:p w14:paraId="2210AD33" w14:textId="545E9B4C" w:rsidR="000629D5" w:rsidRDefault="00A15BA2" w:rsidP="00846D4F">
            <w:pPr>
              <w:pStyle w:val="Address"/>
            </w:pPr>
            <w:r>
              <w:t>Reva University</w:t>
            </w:r>
          </w:p>
          <w:p w14:paraId="74D139EB" w14:textId="479E6F71" w:rsidR="000629D5" w:rsidRDefault="00A15BA2" w:rsidP="00846D4F">
            <w:pPr>
              <w:pStyle w:val="Address"/>
            </w:pPr>
            <w:r>
              <w:t>#17/1, 1</w:t>
            </w:r>
            <w:r w:rsidRPr="00A15BA2">
              <w:rPr>
                <w:vertAlign w:val="superscript"/>
              </w:rPr>
              <w:t>st</w:t>
            </w:r>
            <w:r>
              <w:t xml:space="preserve"> ‘B’ Cross, L.N Colony,Yeshwanthpur.</w:t>
            </w:r>
          </w:p>
          <w:p w14:paraId="56BBFCB9" w14:textId="5442F2E1" w:rsidR="000629D5" w:rsidRDefault="00A15BA2" w:rsidP="00A15BA2">
            <w:pPr>
              <w:pStyle w:val="Address"/>
            </w:pPr>
            <w:r>
              <w:t>Banglore-560022.</w:t>
            </w:r>
            <w:r w:rsidR="000629D5" w:rsidRPr="00BF09B3">
              <w:t>,</w:t>
            </w:r>
          </w:p>
          <w:p w14:paraId="657F3E50" w14:textId="18FD75CC" w:rsidR="00846D4F" w:rsidRDefault="007C6426" w:rsidP="00846D4F">
            <w:r w:rsidRPr="007C6426">
              <w:t>[I have studied in Banglore feeling enthusiastic in learning about  computer subjects passed out 10th scoring 94.72% &amp; 71.13% in II PUC.]</w:t>
            </w:r>
          </w:p>
          <w:p w14:paraId="69BBFEA2" w14:textId="77777777" w:rsidR="007C6426" w:rsidRPr="00B359E4" w:rsidRDefault="007C6426" w:rsidP="007C6426">
            <w:pPr>
              <w:pStyle w:val="Heading4"/>
            </w:pPr>
            <w:r>
              <w:t>REVA UNIVERSITY</w:t>
            </w:r>
          </w:p>
          <w:p w14:paraId="6C24754D" w14:textId="77777777" w:rsidR="007C6426" w:rsidRPr="00B359E4" w:rsidRDefault="007C6426" w:rsidP="007C6426">
            <w:pPr>
              <w:pStyle w:val="Date"/>
            </w:pPr>
            <w:r>
              <w:t>2018</w:t>
            </w:r>
            <w:r w:rsidRPr="00B359E4">
              <w:t xml:space="preserve"> - </w:t>
            </w:r>
            <w:r>
              <w:t>2022</w:t>
            </w:r>
          </w:p>
          <w:p w14:paraId="4DB4ECC1" w14:textId="6F2D8769" w:rsidR="007C6426" w:rsidRDefault="007C6426" w:rsidP="007C6426">
            <w:r>
              <w:t>I am a student at this university studying Computer Science Engineering (final year) keenly interested in</w:t>
            </w:r>
            <w:r w:rsidR="007762B0">
              <w:t xml:space="preserve"> learning</w:t>
            </w:r>
            <w:r>
              <w:t xml:space="preserve"> Web development,  Machine Learning &amp; Cloud Computing.</w:t>
            </w:r>
          </w:p>
          <w:p w14:paraId="4E9CC89C" w14:textId="77777777" w:rsidR="007C6426" w:rsidRPr="00846D4F" w:rsidRDefault="007C6426" w:rsidP="00846D4F"/>
          <w:p w14:paraId="5D867900" w14:textId="1C7EB9A8" w:rsidR="00846D4F" w:rsidRPr="00846D4F" w:rsidRDefault="00A15BA2" w:rsidP="00846D4F">
            <w:r>
              <w:t>I am looking for a job in Cloud/Front end field.</w:t>
            </w:r>
          </w:p>
          <w:p w14:paraId="786293A8" w14:textId="71A6612B" w:rsidR="00846D4F" w:rsidRDefault="00A15BA2" w:rsidP="00A15BA2">
            <w:pPr>
              <w:pStyle w:val="ListBullet"/>
            </w:pPr>
            <w:r>
              <w:t>I have good communication skills like  fluent English.</w:t>
            </w:r>
          </w:p>
          <w:p w14:paraId="16EA9B32" w14:textId="61E03261" w:rsidR="00A15BA2" w:rsidRDefault="00A15BA2" w:rsidP="00A15BA2">
            <w:pPr>
              <w:pStyle w:val="ListBullet"/>
            </w:pPr>
            <w:r>
              <w:t>I have a basic knowledge of SQL, Java, Cloud basics</w:t>
            </w:r>
            <w:r w:rsidR="004831D0">
              <w:t>, HTML, JavaScript.</w:t>
            </w:r>
          </w:p>
          <w:p w14:paraId="2C371C6A" w14:textId="18B12C55" w:rsidR="00A15BA2" w:rsidRDefault="00A15BA2" w:rsidP="00A15BA2">
            <w:pPr>
              <w:pStyle w:val="ListBullet"/>
            </w:pPr>
            <w:r>
              <w:t>I have a basic hands on experience with Ambassdorship.</w:t>
            </w:r>
          </w:p>
          <w:p w14:paraId="4E70DD5A" w14:textId="13B8AB6A" w:rsidR="00A15BA2" w:rsidRPr="00846D4F" w:rsidRDefault="00A15BA2" w:rsidP="00A15BA2">
            <w:pPr>
              <w:pStyle w:val="ListBullet"/>
            </w:pPr>
            <w:r>
              <w:t>Working on Major project in Machine Learning</w:t>
            </w:r>
            <w:r w:rsidR="00B626E0">
              <w:t xml:space="preserve"> domain</w:t>
            </w:r>
            <w:r>
              <w:t>.</w:t>
            </w:r>
          </w:p>
          <w:p w14:paraId="0A663129" w14:textId="07215940" w:rsidR="007C6426" w:rsidRDefault="007C6426" w:rsidP="007C6426">
            <w:r>
              <w:t xml:space="preserve">I would very much like to discuss the opportunities. To schedule an interview, please call me at [8147157794]. The best time to reach me is between [9 AM to 12 AM]. </w:t>
            </w:r>
          </w:p>
          <w:p w14:paraId="631A4376" w14:textId="02622D27" w:rsidR="000629D5" w:rsidRPr="00BF09B3" w:rsidRDefault="007C6426" w:rsidP="007C6426">
            <w:r>
              <w:t>Thank you for taking the time to review my resume. I look forward to talk with you.</w:t>
            </w:r>
          </w:p>
          <w:p w14:paraId="019B01A7" w14:textId="295D3851" w:rsidR="000629D5" w:rsidRPr="00BF09B3" w:rsidRDefault="007C6426" w:rsidP="00846D4F">
            <w:r>
              <w:t>Your Sincerely,</w:t>
            </w:r>
          </w:p>
          <w:p w14:paraId="329B19D8" w14:textId="3F23EB13" w:rsidR="000629D5" w:rsidRDefault="007C6426" w:rsidP="00846D4F">
            <w:r>
              <w:t>Saniya Syed</w:t>
            </w:r>
          </w:p>
          <w:sdt>
            <w:sdtPr>
              <w:id w:val="1417443802"/>
              <w:placeholder>
                <w:docPart w:val="A10D5FC742054083822B063A758749E1"/>
              </w:placeholder>
              <w:temporary/>
              <w:showingPlcHdr/>
              <w15:appearance w15:val="hidden"/>
            </w:sdtPr>
            <w:sdtEndPr/>
            <w:sdtContent>
              <w:p w14:paraId="033B3376" w14:textId="77777777" w:rsidR="000629D5" w:rsidRDefault="000629D5" w:rsidP="00846D4F">
                <w:r w:rsidRPr="000629D5">
                  <w:t>Enclosure</w:t>
                </w:r>
              </w:p>
            </w:sdtContent>
          </w:sdt>
        </w:tc>
      </w:tr>
      <w:tr w:rsidR="000629D5" w14:paraId="2A7E2303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5866C9E7" w14:textId="267007D7" w:rsidR="00A15BA2" w:rsidRPr="00A15BA2" w:rsidRDefault="00A15BA2" w:rsidP="00A15BA2">
            <w:pPr>
              <w:pStyle w:val="Title"/>
            </w:pPr>
            <w:r>
              <w:t>Sania syed.</w:t>
            </w:r>
          </w:p>
          <w:p w14:paraId="5438F568" w14:textId="6A99E12D" w:rsidR="000629D5" w:rsidRDefault="00A15BA2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5D455B">
              <w:rPr>
                <w:spacing w:val="1"/>
                <w:w w:val="56"/>
              </w:rPr>
              <w:t>4</w:t>
            </w:r>
            <w:r w:rsidRPr="005D455B">
              <w:rPr>
                <w:spacing w:val="1"/>
                <w:w w:val="56"/>
                <w:vertAlign w:val="superscript"/>
              </w:rPr>
              <w:t>th</w:t>
            </w:r>
            <w:r w:rsidRPr="005D455B">
              <w:rPr>
                <w:spacing w:val="1"/>
                <w:w w:val="56"/>
              </w:rPr>
              <w:t xml:space="preserve"> year </w:t>
            </w:r>
            <w:r w:rsidR="00B626E0" w:rsidRPr="005D455B">
              <w:rPr>
                <w:spacing w:val="1"/>
                <w:w w:val="56"/>
              </w:rPr>
              <w:t>under-graduate</w:t>
            </w:r>
            <w:r w:rsidRPr="005D455B">
              <w:rPr>
                <w:spacing w:val="9"/>
                <w:w w:val="56"/>
              </w:rPr>
              <w:t>.</w:t>
            </w:r>
          </w:p>
          <w:p w14:paraId="282B8647" w14:textId="77777777" w:rsidR="000629D5" w:rsidRDefault="000629D5" w:rsidP="000629D5"/>
          <w:sdt>
            <w:sdtPr>
              <w:id w:val="-1954003311"/>
              <w:placeholder>
                <w:docPart w:val="9ADE71C1A78C4D31808E1F319C43D343"/>
              </w:placeholder>
              <w:temporary/>
              <w:showingPlcHdr/>
              <w15:appearance w15:val="hidden"/>
            </w:sdtPr>
            <w:sdtEndPr/>
            <w:sdtContent>
              <w:p w14:paraId="28CB100F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32492E9C05E4E88A7D84B9FCB871CBF"/>
              </w:placeholder>
              <w:temporary/>
              <w:showingPlcHdr/>
              <w15:appearance w15:val="hidden"/>
            </w:sdtPr>
            <w:sdtEndPr/>
            <w:sdtContent>
              <w:p w14:paraId="1133E71E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0F36314F" w14:textId="0EF0AE57" w:rsidR="000629D5" w:rsidRDefault="004831D0" w:rsidP="000629D5">
            <w:pPr>
              <w:pStyle w:val="ContactDetails"/>
            </w:pPr>
            <w:r>
              <w:t>8147157794</w:t>
            </w:r>
          </w:p>
          <w:p w14:paraId="425CF9AD" w14:textId="2192CA3F" w:rsidR="004831D0" w:rsidRDefault="004831D0" w:rsidP="000629D5">
            <w:pPr>
              <w:pStyle w:val="ContactDetails"/>
            </w:pPr>
            <w:r>
              <w:t>8088196936</w:t>
            </w:r>
          </w:p>
          <w:p w14:paraId="2D0E5B26" w14:textId="77777777" w:rsidR="000629D5" w:rsidRPr="004D3011" w:rsidRDefault="000629D5" w:rsidP="000629D5">
            <w:pPr>
              <w:pStyle w:val="NoSpacing"/>
            </w:pPr>
          </w:p>
          <w:p w14:paraId="1ACB842B" w14:textId="20C35D18" w:rsidR="000629D5" w:rsidRDefault="000629D5" w:rsidP="000629D5">
            <w:pPr>
              <w:pStyle w:val="ContactDetails"/>
            </w:pPr>
          </w:p>
          <w:p w14:paraId="0C9A246A" w14:textId="6E037A3E" w:rsidR="000629D5" w:rsidRDefault="000629D5" w:rsidP="000629D5">
            <w:pPr>
              <w:pStyle w:val="ContactDetails"/>
            </w:pPr>
          </w:p>
          <w:p w14:paraId="1073B23B" w14:textId="77777777"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21A199A85EE649B19BF0E4F4C69C34A0"/>
              </w:placeholder>
              <w:temporary/>
              <w:showingPlcHdr/>
              <w15:appearance w15:val="hidden"/>
            </w:sdtPr>
            <w:sdtEndPr/>
            <w:sdtContent>
              <w:p w14:paraId="41892BFE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46698FB5" w14:textId="4BF5357B" w:rsidR="000629D5" w:rsidRPr="00846D4F" w:rsidRDefault="004831D0" w:rsidP="000629D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Syedsaniya139@gmail.com</w:t>
            </w:r>
          </w:p>
        </w:tc>
        <w:tc>
          <w:tcPr>
            <w:tcW w:w="720" w:type="dxa"/>
          </w:tcPr>
          <w:p w14:paraId="5ABAE3D3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4EC30405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4411F2D8" w14:textId="77777777" w:rsidR="0043117B" w:rsidRPr="00846D4F" w:rsidRDefault="005D455B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A8864" w14:textId="77777777" w:rsidR="005D455B" w:rsidRDefault="005D455B" w:rsidP="000C45FF">
      <w:r>
        <w:separator/>
      </w:r>
    </w:p>
  </w:endnote>
  <w:endnote w:type="continuationSeparator" w:id="0">
    <w:p w14:paraId="64E543A8" w14:textId="77777777" w:rsidR="005D455B" w:rsidRDefault="005D455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6215C" w14:textId="77777777" w:rsidR="005D455B" w:rsidRDefault="005D455B" w:rsidP="000C45FF">
      <w:r>
        <w:separator/>
      </w:r>
    </w:p>
  </w:footnote>
  <w:footnote w:type="continuationSeparator" w:id="0">
    <w:p w14:paraId="513A0561" w14:textId="77777777" w:rsidR="005D455B" w:rsidRDefault="005D455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CF58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0686FF" wp14:editId="5175DE9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A2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A6463"/>
    <w:rsid w:val="004071FC"/>
    <w:rsid w:val="00445947"/>
    <w:rsid w:val="004813B3"/>
    <w:rsid w:val="004831D0"/>
    <w:rsid w:val="00496591"/>
    <w:rsid w:val="004C63E4"/>
    <w:rsid w:val="004D3011"/>
    <w:rsid w:val="005645EE"/>
    <w:rsid w:val="005D455B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762B0"/>
    <w:rsid w:val="007867A0"/>
    <w:rsid w:val="007927F5"/>
    <w:rsid w:val="007C6426"/>
    <w:rsid w:val="00802CA0"/>
    <w:rsid w:val="00846D4F"/>
    <w:rsid w:val="008C1736"/>
    <w:rsid w:val="00906F9D"/>
    <w:rsid w:val="00922D5C"/>
    <w:rsid w:val="009E7C63"/>
    <w:rsid w:val="00A10A67"/>
    <w:rsid w:val="00A15BA2"/>
    <w:rsid w:val="00A2118D"/>
    <w:rsid w:val="00AD76E2"/>
    <w:rsid w:val="00B20152"/>
    <w:rsid w:val="00B626E0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C9FC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C64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426"/>
    <w:rPr>
      <w:rFonts w:asciiTheme="majorHAnsi" w:eastAsiaTheme="majorEastAsia" w:hAnsiTheme="majorHAnsi" w:cstheme="majorBidi"/>
      <w:i/>
      <w:iCs/>
      <w:color w:val="548AB7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iya\AppData\Local\Microsoft\Office\16.0\DTS\en-US%7b6F681407-B310-4509-AE42-F3FDFF56F949%7d\%7bAA959FE7-DB62-4E57-9B86-0718345C6272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0D5FC742054083822B063A75874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EE1B4-9CDF-46B8-953F-E96B87666042}"/>
      </w:docPartPr>
      <w:docPartBody>
        <w:p w:rsidR="00CE11C3" w:rsidRDefault="00A756B3">
          <w:pPr>
            <w:pStyle w:val="A10D5FC742054083822B063A758749E1"/>
          </w:pPr>
          <w:r w:rsidRPr="000629D5">
            <w:t>Enclosure</w:t>
          </w:r>
        </w:p>
      </w:docPartBody>
    </w:docPart>
    <w:docPart>
      <w:docPartPr>
        <w:name w:val="9ADE71C1A78C4D31808E1F319C43D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42E53-85B0-475A-BFEA-9B3707D3E4D4}"/>
      </w:docPartPr>
      <w:docPartBody>
        <w:p w:rsidR="00CE11C3" w:rsidRDefault="00A756B3">
          <w:pPr>
            <w:pStyle w:val="9ADE71C1A78C4D31808E1F319C43D343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532492E9C05E4E88A7D84B9FCB871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63367-3F1B-409C-87C4-57F8F581B823}"/>
      </w:docPartPr>
      <w:docPartBody>
        <w:p w:rsidR="00CE11C3" w:rsidRDefault="00A756B3">
          <w:pPr>
            <w:pStyle w:val="532492E9C05E4E88A7D84B9FCB871CBF"/>
          </w:pPr>
          <w:r w:rsidRPr="004D3011">
            <w:t>PHONE:</w:t>
          </w:r>
        </w:p>
      </w:docPartBody>
    </w:docPart>
    <w:docPart>
      <w:docPartPr>
        <w:name w:val="21A199A85EE649B19BF0E4F4C69C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9DAE1-9FCE-461B-A53C-ACA8C5C6AC04}"/>
      </w:docPartPr>
      <w:docPartBody>
        <w:p w:rsidR="00CE11C3" w:rsidRDefault="00A756B3">
          <w:pPr>
            <w:pStyle w:val="21A199A85EE649B19BF0E4F4C69C34A0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B3"/>
    <w:rsid w:val="004476D1"/>
    <w:rsid w:val="0060188D"/>
    <w:rsid w:val="00A756B3"/>
    <w:rsid w:val="00CE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4979DA230411D81F0B6668B07BFA3">
    <w:name w:val="0BF4979DA230411D81F0B6668B07BFA3"/>
  </w:style>
  <w:style w:type="paragraph" w:customStyle="1" w:styleId="AB205A4BE64D400EA014992073787968">
    <w:name w:val="AB205A4BE64D400EA014992073787968"/>
  </w:style>
  <w:style w:type="paragraph" w:customStyle="1" w:styleId="76C5A494BA8D410C84A26E999FFB130C">
    <w:name w:val="76C5A494BA8D410C84A26E999FFB130C"/>
  </w:style>
  <w:style w:type="paragraph" w:customStyle="1" w:styleId="B44A86EB633A4D3AB729BC4CA7D8B34E">
    <w:name w:val="B44A86EB633A4D3AB729BC4CA7D8B34E"/>
  </w:style>
  <w:style w:type="paragraph" w:customStyle="1" w:styleId="911EA844024C4FE2A2AC40887CD06416">
    <w:name w:val="911EA844024C4FE2A2AC40887CD06416"/>
  </w:style>
  <w:style w:type="paragraph" w:customStyle="1" w:styleId="88A00FF5560346AAAA2A14FFBCBEF938">
    <w:name w:val="88A00FF5560346AAAA2A14FFBCBEF938"/>
  </w:style>
  <w:style w:type="paragraph" w:customStyle="1" w:styleId="18F1ABB1B8A54AA8B0DF6F827CC52C64">
    <w:name w:val="18F1ABB1B8A54AA8B0DF6F827CC52C64"/>
  </w:style>
  <w:style w:type="paragraph" w:customStyle="1" w:styleId="EDE09FF7D7C848609DDBFBC3171AD505">
    <w:name w:val="EDE09FF7D7C848609DDBFBC3171AD505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E11B4C98DF4245E4882D248AABCC30AE">
    <w:name w:val="E11B4C98DF4245E4882D248AABCC30AE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A97914CE598D4F0AA4929AAD5371C5E3">
    <w:name w:val="A97914CE598D4F0AA4929AAD5371C5E3"/>
  </w:style>
  <w:style w:type="paragraph" w:customStyle="1" w:styleId="C9A1E068C5D24C3BB4633423BB058223">
    <w:name w:val="C9A1E068C5D24C3BB4633423BB058223"/>
  </w:style>
  <w:style w:type="paragraph" w:customStyle="1" w:styleId="A10D5FC742054083822B063A758749E1">
    <w:name w:val="A10D5FC742054083822B063A758749E1"/>
  </w:style>
  <w:style w:type="paragraph" w:customStyle="1" w:styleId="1ADD57BFD49B42CD93352AB658A3C9DB">
    <w:name w:val="1ADD57BFD49B42CD93352AB658A3C9DB"/>
  </w:style>
  <w:style w:type="paragraph" w:customStyle="1" w:styleId="178BA8454139445094423F4807ED7E2B">
    <w:name w:val="178BA8454139445094423F4807ED7E2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ADE71C1A78C4D31808E1F319C43D343">
    <w:name w:val="9ADE71C1A78C4D31808E1F319C43D343"/>
  </w:style>
  <w:style w:type="paragraph" w:customStyle="1" w:styleId="532492E9C05E4E88A7D84B9FCB871CBF">
    <w:name w:val="532492E9C05E4E88A7D84B9FCB871CBF"/>
  </w:style>
  <w:style w:type="paragraph" w:customStyle="1" w:styleId="773F2CCA6714491BB0EDCF2896757B82">
    <w:name w:val="773F2CCA6714491BB0EDCF2896757B82"/>
  </w:style>
  <w:style w:type="paragraph" w:customStyle="1" w:styleId="B042FBDB4E8041EEB10BA9C83015D12C">
    <w:name w:val="B042FBDB4E8041EEB10BA9C83015D12C"/>
  </w:style>
  <w:style w:type="paragraph" w:customStyle="1" w:styleId="B4EC434B9AB047B4AED7684CC1CD48A2">
    <w:name w:val="B4EC434B9AB047B4AED7684CC1CD48A2"/>
  </w:style>
  <w:style w:type="paragraph" w:customStyle="1" w:styleId="21A199A85EE649B19BF0E4F4C69C34A0">
    <w:name w:val="21A199A85EE649B19BF0E4F4C69C34A0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736708A8A5F4408483A9DB922F9EB273">
    <w:name w:val="736708A8A5F4408483A9DB922F9EB2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{AA959FE7-DB62-4E57-9B86-0718345C6272}tf88924273_win32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2021-12-22T05:26:00Z</dcterms:created>
  <dcterms:modified xsi:type="dcterms:W3CDTF">2021-12-22T15:38:00Z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