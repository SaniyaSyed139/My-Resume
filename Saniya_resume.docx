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9E38E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0BE7C7D" w14:textId="29171262" w:rsidR="001B2ABD" w:rsidRDefault="0032446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5290A39" wp14:editId="73A63BBC">
                  <wp:extent cx="1933575" cy="2390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y hoo (2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6BA8872" w14:textId="032B1739" w:rsidR="001B2ABD" w:rsidRDefault="00812DCD" w:rsidP="000C45FF">
            <w:pPr>
              <w:tabs>
                <w:tab w:val="left" w:pos="990"/>
              </w:tabs>
            </w:pPr>
            <w:r>
              <w:t xml:space="preserve">      </w:t>
            </w:r>
          </w:p>
        </w:tc>
        <w:tc>
          <w:tcPr>
            <w:tcW w:w="6470" w:type="dxa"/>
            <w:vAlign w:val="bottom"/>
          </w:tcPr>
          <w:p w14:paraId="7F2A0F27" w14:textId="45341879" w:rsidR="00324469" w:rsidRPr="00324469" w:rsidRDefault="00812DCD" w:rsidP="00324469">
            <w:pPr>
              <w:pStyle w:val="Title"/>
            </w:pPr>
            <w:r>
              <w:t xml:space="preserve">           </w:t>
            </w:r>
            <w:r w:rsidR="00324469">
              <w:t>sANIYA SYED.</w:t>
            </w:r>
            <w:r>
              <w:rPr>
                <w:noProof/>
              </w:rPr>
              <w:t xml:space="preserve"> </w:t>
            </w:r>
          </w:p>
          <w:p w14:paraId="511E7E63" w14:textId="1716637A" w:rsidR="001B2ABD" w:rsidRDefault="001B2ABD" w:rsidP="001B2ABD">
            <w:pPr>
              <w:pStyle w:val="Subtitle"/>
            </w:pPr>
          </w:p>
        </w:tc>
      </w:tr>
      <w:tr w:rsidR="001B2ABD" w14:paraId="750044FB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D02C3019EFE42868A8FD8CE99E595D3"/>
              </w:placeholder>
              <w:temporary/>
              <w:showingPlcHdr/>
              <w15:appearance w15:val="hidden"/>
            </w:sdtPr>
            <w:sdtEndPr/>
            <w:sdtContent>
              <w:p w14:paraId="49E5869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1A059B3" w14:textId="2C57C979" w:rsidR="009A4AE0" w:rsidRDefault="00812DCD" w:rsidP="00812DCD">
            <w:r>
              <w:t>As I am Computer Science Student I found my</w:t>
            </w:r>
            <w:r w:rsidR="00156E38">
              <w:t xml:space="preserve"> life r</w:t>
            </w:r>
            <w:r>
              <w:t>eally</w:t>
            </w:r>
            <w:r w:rsidR="00156E38">
              <w:t xml:space="preserve"> peaceful &amp;</w:t>
            </w:r>
            <w:r>
              <w:t xml:space="preserve"> happy in being busy with </w:t>
            </w:r>
            <w:r w:rsidR="009A4AE0">
              <w:t xml:space="preserve">my </w:t>
            </w:r>
            <w:r>
              <w:t>laptop</w:t>
            </w:r>
            <w:r w:rsidR="009A4AE0">
              <w:t xml:space="preserve">, technologies like Machine Learning, Web </w:t>
            </w:r>
            <w:proofErr w:type="gramStart"/>
            <w:r w:rsidR="009A4AE0">
              <w:t>development .I</w:t>
            </w:r>
            <w:proofErr w:type="gramEnd"/>
            <w:r w:rsidR="009A4AE0">
              <w:t xml:space="preserve"> look forward to be one  of the hardworking &amp; passionate tech-lover hoping towards</w:t>
            </w:r>
            <w:r w:rsidR="00156E38">
              <w:t xml:space="preserve"> to</w:t>
            </w:r>
            <w:r w:rsidR="009A4AE0">
              <w:t xml:space="preserve"> learn more &amp; more about data analytics &amp; Web development.</w:t>
            </w:r>
          </w:p>
          <w:p w14:paraId="241611A8" w14:textId="77777777" w:rsidR="00036450" w:rsidRDefault="00036450" w:rsidP="00036450"/>
          <w:sdt>
            <w:sdtPr>
              <w:id w:val="-1954003311"/>
              <w:placeholder>
                <w:docPart w:val="68CB19A701414AB09F58D0D4C89EA665"/>
              </w:placeholder>
              <w:temporary/>
              <w:showingPlcHdr/>
              <w15:appearance w15:val="hidden"/>
            </w:sdtPr>
            <w:sdtEndPr/>
            <w:sdtContent>
              <w:p w14:paraId="7DB01CA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B097A21FABF40C3A98B245EF8A8708F"/>
              </w:placeholder>
              <w:temporary/>
              <w:showingPlcHdr/>
              <w15:appearance w15:val="hidden"/>
            </w:sdtPr>
            <w:sdtEndPr/>
            <w:sdtContent>
              <w:p w14:paraId="6847ABC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095AFDC" w14:textId="02AEE285" w:rsidR="004D3011" w:rsidRDefault="00324469" w:rsidP="004D3011">
            <w:r>
              <w:t>8147157794</w:t>
            </w:r>
          </w:p>
          <w:p w14:paraId="0A34AF82" w14:textId="7BF1B58A" w:rsidR="00324469" w:rsidRDefault="00324469" w:rsidP="004D3011">
            <w:r>
              <w:t>8088196936</w:t>
            </w:r>
          </w:p>
          <w:p w14:paraId="5450B975" w14:textId="0009D11A" w:rsidR="004D3011" w:rsidRDefault="004D3011" w:rsidP="004D3011"/>
          <w:p w14:paraId="37E79924" w14:textId="77777777" w:rsidR="004D3011" w:rsidRDefault="004D3011" w:rsidP="004D3011"/>
          <w:sdt>
            <w:sdtPr>
              <w:id w:val="-240260293"/>
              <w:placeholder>
                <w:docPart w:val="ED2B8D0F73B846B6975998357B2A2BCD"/>
              </w:placeholder>
              <w:temporary/>
              <w:showingPlcHdr/>
              <w15:appearance w15:val="hidden"/>
            </w:sdtPr>
            <w:sdtEndPr/>
            <w:sdtContent>
              <w:p w14:paraId="4AEAD989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EA84658" w14:textId="3571AF0F" w:rsidR="00036450" w:rsidRPr="00E4381A" w:rsidRDefault="00324469" w:rsidP="004D3011">
            <w:pPr>
              <w:rPr>
                <w:rStyle w:val="Hyperlink"/>
              </w:rPr>
            </w:pPr>
            <w:r>
              <w:t>Syedsaniya139@gmail.com</w:t>
            </w:r>
          </w:p>
          <w:sdt>
            <w:sdtPr>
              <w:id w:val="-1444214663"/>
              <w:placeholder>
                <w:docPart w:val="B346BB4574DC4A1F99A6C9F10E23F5F4"/>
              </w:placeholder>
              <w:temporary/>
              <w:showingPlcHdr/>
              <w15:appearance w15:val="hidden"/>
            </w:sdtPr>
            <w:sdtEndPr/>
            <w:sdtContent>
              <w:p w14:paraId="089F753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85F7665" w14:textId="21E8C4DC" w:rsidR="004D3011" w:rsidRDefault="00324469" w:rsidP="004D3011">
            <w:r>
              <w:t xml:space="preserve">Surfing </w:t>
            </w:r>
            <w:r w:rsidR="00894028">
              <w:t>about Web development</w:t>
            </w:r>
          </w:p>
          <w:p w14:paraId="3FF68300" w14:textId="03AA6558" w:rsidR="00894028" w:rsidRDefault="00894028" w:rsidP="004D3011">
            <w:r>
              <w:t>Volunteering any events</w:t>
            </w:r>
          </w:p>
          <w:p w14:paraId="1712538D" w14:textId="5C77311C" w:rsidR="004D3011" w:rsidRDefault="00894028" w:rsidP="004D3011">
            <w:r>
              <w:t>Data analytics</w:t>
            </w:r>
          </w:p>
          <w:p w14:paraId="5C8743A1" w14:textId="77777777" w:rsidR="004D3011" w:rsidRDefault="00894028" w:rsidP="004D3011">
            <w:r>
              <w:t>Reading story books</w:t>
            </w:r>
          </w:p>
          <w:p w14:paraId="351BF5C8" w14:textId="3217F7B9" w:rsidR="00894028" w:rsidRPr="004D3011" w:rsidRDefault="00894028" w:rsidP="004D3011"/>
        </w:tc>
        <w:tc>
          <w:tcPr>
            <w:tcW w:w="720" w:type="dxa"/>
          </w:tcPr>
          <w:p w14:paraId="0CB0BDE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BC3309BBAA54095A466447928ECB7D8"/>
              </w:placeholder>
              <w:temporary/>
              <w:showingPlcHdr/>
              <w15:appearance w15:val="hidden"/>
            </w:sdtPr>
            <w:sdtEndPr/>
            <w:sdtContent>
              <w:p w14:paraId="7372A60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0593E15" w14:textId="7A1590DE" w:rsidR="00036450" w:rsidRPr="00036450" w:rsidRDefault="00324469" w:rsidP="00B359E4">
            <w:pPr>
              <w:pStyle w:val="Heading4"/>
            </w:pPr>
            <w:r>
              <w:t>RAJA RAJESHWARI ENGLISH SCHOOL &amp; MES PU COLLEGE OF ARTS, SCIENCE &amp; COMMERCE.</w:t>
            </w:r>
          </w:p>
          <w:p w14:paraId="4AAF5AC2" w14:textId="757B46FC" w:rsidR="00036450" w:rsidRPr="00B359E4" w:rsidRDefault="00324469" w:rsidP="00B359E4">
            <w:pPr>
              <w:pStyle w:val="Date"/>
            </w:pPr>
            <w:r>
              <w:t>2005</w:t>
            </w:r>
            <w:r w:rsidR="00036450" w:rsidRPr="00B359E4">
              <w:t xml:space="preserve"> - </w:t>
            </w:r>
            <w:r>
              <w:t>2018</w:t>
            </w:r>
          </w:p>
          <w:p w14:paraId="4439A7FB" w14:textId="24329A61" w:rsidR="004D3011" w:rsidRDefault="00036450" w:rsidP="00036450">
            <w:r w:rsidRPr="00036450">
              <w:t>[</w:t>
            </w:r>
            <w:r w:rsidR="00324469">
              <w:t xml:space="preserve">I have studied in </w:t>
            </w:r>
            <w:proofErr w:type="spellStart"/>
            <w:r w:rsidR="00324469">
              <w:t>Banglore</w:t>
            </w:r>
            <w:proofErr w:type="spellEnd"/>
            <w:r w:rsidR="00324469">
              <w:t xml:space="preserve"> feeling enthusiastic in learning </w:t>
            </w:r>
            <w:proofErr w:type="gramStart"/>
            <w:r w:rsidR="00324469">
              <w:t>about  computer</w:t>
            </w:r>
            <w:proofErr w:type="gramEnd"/>
            <w:r w:rsidR="00324469">
              <w:t xml:space="preserve"> subjects passed out 10</w:t>
            </w:r>
            <w:r w:rsidR="00324469" w:rsidRPr="00324469">
              <w:rPr>
                <w:vertAlign w:val="superscript"/>
              </w:rPr>
              <w:t>th</w:t>
            </w:r>
            <w:r w:rsidR="00324469">
              <w:t xml:space="preserve"> scoring 94.72% &amp; 71.13% in II PUC</w:t>
            </w:r>
            <w:r w:rsidRPr="00036450">
              <w:t>.]</w:t>
            </w:r>
          </w:p>
          <w:p w14:paraId="72EE2A69" w14:textId="77777777" w:rsidR="00036450" w:rsidRDefault="00036450" w:rsidP="00036450"/>
          <w:p w14:paraId="35DE035E" w14:textId="5C33E350" w:rsidR="00036450" w:rsidRPr="00B359E4" w:rsidRDefault="00324469" w:rsidP="00B359E4">
            <w:pPr>
              <w:pStyle w:val="Heading4"/>
            </w:pPr>
            <w:r>
              <w:t>REVA UNIVERSITY</w:t>
            </w:r>
          </w:p>
          <w:p w14:paraId="2134057E" w14:textId="7F2E54C3" w:rsidR="00036450" w:rsidRPr="00B359E4" w:rsidRDefault="00324469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2022</w:t>
            </w:r>
          </w:p>
          <w:p w14:paraId="63C36C2B" w14:textId="5C071780" w:rsidR="00036450" w:rsidRDefault="00324469" w:rsidP="00036450">
            <w:r>
              <w:t xml:space="preserve">I am a student at this university studying Computer Science Engineering (final year) keenly interested in Web development </w:t>
            </w:r>
            <w:proofErr w:type="gramStart"/>
            <w:r>
              <w:t>&amp;  Machine</w:t>
            </w:r>
            <w:proofErr w:type="gramEnd"/>
            <w:r>
              <w:t xml:space="preserve"> Learning </w:t>
            </w:r>
          </w:p>
          <w:sdt>
            <w:sdtPr>
              <w:id w:val="1001553383"/>
              <w:placeholder>
                <w:docPart w:val="89B6D1F324E44B0894653F56E4AB658B"/>
              </w:placeholder>
              <w:temporary/>
              <w:showingPlcHdr/>
              <w15:appearance w15:val="hidden"/>
            </w:sdtPr>
            <w:sdtEndPr/>
            <w:sdtContent>
              <w:p w14:paraId="5B198CB4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E37C27C" w14:textId="7A9BB0CC" w:rsidR="00036450" w:rsidRDefault="00894028" w:rsidP="00B359E4">
            <w:pPr>
              <w:pStyle w:val="Heading4"/>
              <w:rPr>
                <w:bCs/>
              </w:rPr>
            </w:pPr>
            <w:r>
              <w:t xml:space="preserve">RINEX </w:t>
            </w:r>
            <w:proofErr w:type="gramStart"/>
            <w:r>
              <w:t>TECHNOLOGIES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(</w:t>
            </w:r>
            <w:proofErr w:type="gramEnd"/>
            <w:r>
              <w:t>Ambass</w:t>
            </w:r>
            <w:r w:rsidR="00156E38">
              <w:t>a</w:t>
            </w:r>
            <w:r>
              <w:t>dor)</w:t>
            </w:r>
          </w:p>
          <w:p w14:paraId="3C2CFADF" w14:textId="67595AB4" w:rsidR="00036450" w:rsidRPr="00036450" w:rsidRDefault="00894028" w:rsidP="00B359E4">
            <w:pPr>
              <w:pStyle w:val="Date"/>
            </w:pPr>
            <w:r>
              <w:t>May 2021</w:t>
            </w:r>
            <w:r w:rsidR="00036450" w:rsidRPr="00036450">
              <w:t>–</w:t>
            </w:r>
            <w:r>
              <w:t>June 2021</w:t>
            </w:r>
          </w:p>
          <w:p w14:paraId="24A0FF2D" w14:textId="76B7066F" w:rsidR="00036450" w:rsidRDefault="00894028" w:rsidP="00036450">
            <w:r>
              <w:t xml:space="preserve">I had done a month internship at this company of IIT </w:t>
            </w:r>
            <w:proofErr w:type="spellStart"/>
            <w:r>
              <w:t>Kanakpur</w:t>
            </w:r>
            <w:proofErr w:type="spellEnd"/>
            <w:r>
              <w:t xml:space="preserve"> for which I earned   </w:t>
            </w:r>
            <w:r w:rsidR="00156E38">
              <w:t>‘</w:t>
            </w:r>
            <w:r>
              <w:t>excellent ambassadorship certificate</w:t>
            </w:r>
            <w:r w:rsidR="00156E38">
              <w:t>’</w:t>
            </w:r>
            <w:r>
              <w:t xml:space="preserve">. </w:t>
            </w:r>
            <w:r w:rsidR="00036450" w:rsidRPr="00036450">
              <w:t xml:space="preserve"> </w:t>
            </w:r>
          </w:p>
          <w:p w14:paraId="4F6A23BC" w14:textId="77777777" w:rsidR="004D3011" w:rsidRDefault="004D3011" w:rsidP="00036450"/>
          <w:p w14:paraId="61BFD412" w14:textId="507B96E9" w:rsidR="004D3011" w:rsidRPr="004D3011" w:rsidRDefault="004D3011" w:rsidP="004D3011"/>
          <w:p w14:paraId="17379E64" w14:textId="77777777" w:rsidR="004D3011" w:rsidRDefault="004D3011" w:rsidP="00036450"/>
          <w:sdt>
            <w:sdtPr>
              <w:id w:val="1669594239"/>
              <w:placeholder>
                <w:docPart w:val="C39EB35A755D46B08DBA95CB64EB1BAC"/>
              </w:placeholder>
              <w:temporary/>
              <w:showingPlcHdr/>
              <w15:appearance w15:val="hidden"/>
            </w:sdtPr>
            <w:sdtEndPr/>
            <w:sdtContent>
              <w:p w14:paraId="4F74BA4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C1C4E9A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D0BCE7B" wp14:editId="44226A1B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266345A0" w14:textId="2C949211" w:rsidR="0043117B" w:rsidRDefault="001A66DF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2ADD0" w14:textId="77777777" w:rsidR="001A66DF" w:rsidRDefault="001A66DF" w:rsidP="000C45FF">
      <w:r>
        <w:separator/>
      </w:r>
    </w:p>
  </w:endnote>
  <w:endnote w:type="continuationSeparator" w:id="0">
    <w:p w14:paraId="7053E81F" w14:textId="77777777" w:rsidR="001A66DF" w:rsidRDefault="001A66D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D89EF" w14:textId="77777777" w:rsidR="001A66DF" w:rsidRDefault="001A66DF" w:rsidP="000C45FF">
      <w:r>
        <w:separator/>
      </w:r>
    </w:p>
  </w:footnote>
  <w:footnote w:type="continuationSeparator" w:id="0">
    <w:p w14:paraId="0312678B" w14:textId="77777777" w:rsidR="001A66DF" w:rsidRDefault="001A66D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6A81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A4C867" wp14:editId="60A8DCB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69"/>
    <w:rsid w:val="00036450"/>
    <w:rsid w:val="00094499"/>
    <w:rsid w:val="000C45FF"/>
    <w:rsid w:val="000E3FD1"/>
    <w:rsid w:val="00112054"/>
    <w:rsid w:val="001525E1"/>
    <w:rsid w:val="00156E38"/>
    <w:rsid w:val="00180329"/>
    <w:rsid w:val="0019001F"/>
    <w:rsid w:val="001A66D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4469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12DCD"/>
    <w:rsid w:val="00894028"/>
    <w:rsid w:val="009260CD"/>
    <w:rsid w:val="00952C25"/>
    <w:rsid w:val="009A4AE0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5DA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iya\AppData\Local\Microsoft\Office\16.0\DTS\en-US%7b0551147C-03F0-41BD-BB82-92C273FFA26B%7d\%7b24F440B3-0281-4283-A691-C736E430E22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CSS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2AF9-412B-B984-43763D425A3E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AF9-412B-B984-43763D425A3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HTML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2AF9-412B-B984-43763D425A3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JAVA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2AF9-412B-B984-43763D425A3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SQL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2AF9-412B-B984-43763D425A3E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D02C3019EFE42868A8FD8CE99E59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FC38F-B942-48C5-A83A-DB7E11B96ADD}"/>
      </w:docPartPr>
      <w:docPartBody>
        <w:p w:rsidR="00000000" w:rsidRDefault="00FC4A53">
          <w:pPr>
            <w:pStyle w:val="4D02C3019EFE42868A8FD8CE99E595D3"/>
          </w:pPr>
          <w:r w:rsidRPr="00D5459D">
            <w:t>Profile</w:t>
          </w:r>
        </w:p>
      </w:docPartBody>
    </w:docPart>
    <w:docPart>
      <w:docPartPr>
        <w:name w:val="68CB19A701414AB09F58D0D4C89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39DAB-C535-4484-9B53-FA9CDDE5C6C1}"/>
      </w:docPartPr>
      <w:docPartBody>
        <w:p w:rsidR="00000000" w:rsidRDefault="00FC4A53">
          <w:pPr>
            <w:pStyle w:val="68CB19A701414AB09F58D0D4C89EA665"/>
          </w:pPr>
          <w:r w:rsidRPr="00CB0055">
            <w:t>Contact</w:t>
          </w:r>
        </w:p>
      </w:docPartBody>
    </w:docPart>
    <w:docPart>
      <w:docPartPr>
        <w:name w:val="CB097A21FABF40C3A98B245EF8A87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34AA8-C075-4D8B-9FC7-735692533F8A}"/>
      </w:docPartPr>
      <w:docPartBody>
        <w:p w:rsidR="00000000" w:rsidRDefault="00FC4A53">
          <w:pPr>
            <w:pStyle w:val="CB097A21FABF40C3A98B245EF8A8708F"/>
          </w:pPr>
          <w:r w:rsidRPr="004D3011">
            <w:t>PHONE:</w:t>
          </w:r>
        </w:p>
      </w:docPartBody>
    </w:docPart>
    <w:docPart>
      <w:docPartPr>
        <w:name w:val="ED2B8D0F73B846B6975998357B2A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1E6D1-BEBE-4829-A34D-4E40EEE36BCD}"/>
      </w:docPartPr>
      <w:docPartBody>
        <w:p w:rsidR="00000000" w:rsidRDefault="00FC4A53">
          <w:pPr>
            <w:pStyle w:val="ED2B8D0F73B846B6975998357B2A2BCD"/>
          </w:pPr>
          <w:r w:rsidRPr="004D3011">
            <w:t>EMAIL:</w:t>
          </w:r>
        </w:p>
      </w:docPartBody>
    </w:docPart>
    <w:docPart>
      <w:docPartPr>
        <w:name w:val="B346BB4574DC4A1F99A6C9F10E23F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42A2B-847F-4D46-8F4A-5AC1BC1D108A}"/>
      </w:docPartPr>
      <w:docPartBody>
        <w:p w:rsidR="00000000" w:rsidRDefault="00FC4A53">
          <w:pPr>
            <w:pStyle w:val="B346BB4574DC4A1F99A6C9F10E23F5F4"/>
          </w:pPr>
          <w:r w:rsidRPr="00CB0055">
            <w:t>Hobbies</w:t>
          </w:r>
        </w:p>
      </w:docPartBody>
    </w:docPart>
    <w:docPart>
      <w:docPartPr>
        <w:name w:val="4BC3309BBAA54095A466447928ECB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AA702-C599-47C8-B991-51862DD5F153}"/>
      </w:docPartPr>
      <w:docPartBody>
        <w:p w:rsidR="00000000" w:rsidRDefault="00FC4A53">
          <w:pPr>
            <w:pStyle w:val="4BC3309BBAA54095A466447928ECB7D8"/>
          </w:pPr>
          <w:r w:rsidRPr="00036450">
            <w:t>EDUCATION</w:t>
          </w:r>
        </w:p>
      </w:docPartBody>
    </w:docPart>
    <w:docPart>
      <w:docPartPr>
        <w:name w:val="89B6D1F324E44B0894653F56E4AB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61F0-8BFB-42CC-849B-D26B8A8311D7}"/>
      </w:docPartPr>
      <w:docPartBody>
        <w:p w:rsidR="00000000" w:rsidRDefault="00FC4A53">
          <w:pPr>
            <w:pStyle w:val="89B6D1F324E44B0894653F56E4AB658B"/>
          </w:pPr>
          <w:r w:rsidRPr="00036450">
            <w:t>WORK EXPERIENCE</w:t>
          </w:r>
        </w:p>
      </w:docPartBody>
    </w:docPart>
    <w:docPart>
      <w:docPartPr>
        <w:name w:val="C39EB35A755D46B08DBA95CB64EB1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9F2B5-4706-4482-B424-12A5CF5E90DA}"/>
      </w:docPartPr>
      <w:docPartBody>
        <w:p w:rsidR="00000000" w:rsidRDefault="00FC4A53">
          <w:pPr>
            <w:pStyle w:val="C39EB35A755D46B08DBA95CB64EB1BA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3"/>
    <w:rsid w:val="00FC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8351759FC44FF498C07A7A189E44A1">
    <w:name w:val="5D8351759FC44FF498C07A7A189E44A1"/>
  </w:style>
  <w:style w:type="paragraph" w:customStyle="1" w:styleId="812E33FA720746508DC590C64FA0D8AE">
    <w:name w:val="812E33FA720746508DC590C64FA0D8AE"/>
  </w:style>
  <w:style w:type="paragraph" w:customStyle="1" w:styleId="4D02C3019EFE42868A8FD8CE99E595D3">
    <w:name w:val="4D02C3019EFE42868A8FD8CE99E595D3"/>
  </w:style>
  <w:style w:type="paragraph" w:customStyle="1" w:styleId="896C44B9472E4EC1B2B017ACF0CBB8A9">
    <w:name w:val="896C44B9472E4EC1B2B017ACF0CBB8A9"/>
  </w:style>
  <w:style w:type="paragraph" w:customStyle="1" w:styleId="68CB19A701414AB09F58D0D4C89EA665">
    <w:name w:val="68CB19A701414AB09F58D0D4C89EA665"/>
  </w:style>
  <w:style w:type="paragraph" w:customStyle="1" w:styleId="CB097A21FABF40C3A98B245EF8A8708F">
    <w:name w:val="CB097A21FABF40C3A98B245EF8A8708F"/>
  </w:style>
  <w:style w:type="paragraph" w:customStyle="1" w:styleId="11C31A171C8046BAB3D7B59125F99937">
    <w:name w:val="11C31A171C8046BAB3D7B59125F99937"/>
  </w:style>
  <w:style w:type="paragraph" w:customStyle="1" w:styleId="394406C662CD4701899FA3B3B0516B3A">
    <w:name w:val="394406C662CD4701899FA3B3B0516B3A"/>
  </w:style>
  <w:style w:type="paragraph" w:customStyle="1" w:styleId="3BF9CA43C845408A8620F9D041FBC1A5">
    <w:name w:val="3BF9CA43C845408A8620F9D041FBC1A5"/>
  </w:style>
  <w:style w:type="paragraph" w:customStyle="1" w:styleId="ED2B8D0F73B846B6975998357B2A2BCD">
    <w:name w:val="ED2B8D0F73B846B6975998357B2A2BC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283711B46F545BC9F5BBEF056AF882B">
    <w:name w:val="D283711B46F545BC9F5BBEF056AF882B"/>
  </w:style>
  <w:style w:type="paragraph" w:customStyle="1" w:styleId="B346BB4574DC4A1F99A6C9F10E23F5F4">
    <w:name w:val="B346BB4574DC4A1F99A6C9F10E23F5F4"/>
  </w:style>
  <w:style w:type="paragraph" w:customStyle="1" w:styleId="43CC6029EEB24874855597F2A3AA1A91">
    <w:name w:val="43CC6029EEB24874855597F2A3AA1A91"/>
  </w:style>
  <w:style w:type="paragraph" w:customStyle="1" w:styleId="8FE0E23A209349C1841AB08623A06AB8">
    <w:name w:val="8FE0E23A209349C1841AB08623A06AB8"/>
  </w:style>
  <w:style w:type="paragraph" w:customStyle="1" w:styleId="387C52EBA3B1436F8CD2FE5665C337D8">
    <w:name w:val="387C52EBA3B1436F8CD2FE5665C337D8"/>
  </w:style>
  <w:style w:type="paragraph" w:customStyle="1" w:styleId="CFFD8D7E72A049D18C1BC728FFC7E53A">
    <w:name w:val="CFFD8D7E72A049D18C1BC728FFC7E53A"/>
  </w:style>
  <w:style w:type="paragraph" w:customStyle="1" w:styleId="4BC3309BBAA54095A466447928ECB7D8">
    <w:name w:val="4BC3309BBAA54095A466447928ECB7D8"/>
  </w:style>
  <w:style w:type="paragraph" w:customStyle="1" w:styleId="D28E044445FF40ABB907854C43E3036B">
    <w:name w:val="D28E044445FF40ABB907854C43E3036B"/>
  </w:style>
  <w:style w:type="paragraph" w:customStyle="1" w:styleId="74DA7043097F45189AB0259CDC90E9EA">
    <w:name w:val="74DA7043097F45189AB0259CDC90E9EA"/>
  </w:style>
  <w:style w:type="paragraph" w:customStyle="1" w:styleId="7F435B13B35B48A2AC73614B3082B411">
    <w:name w:val="7F435B13B35B48A2AC73614B3082B411"/>
  </w:style>
  <w:style w:type="paragraph" w:customStyle="1" w:styleId="25370A8A37704D2C955159BA3D4774A6">
    <w:name w:val="25370A8A37704D2C955159BA3D4774A6"/>
  </w:style>
  <w:style w:type="paragraph" w:customStyle="1" w:styleId="5DC5738BF40E40C596AA95E7DE85A0FE">
    <w:name w:val="5DC5738BF40E40C596AA95E7DE85A0FE"/>
  </w:style>
  <w:style w:type="paragraph" w:customStyle="1" w:styleId="927A89DBA5C44ECE83D08F73C6ECDCD4">
    <w:name w:val="927A89DBA5C44ECE83D08F73C6ECDCD4"/>
  </w:style>
  <w:style w:type="paragraph" w:customStyle="1" w:styleId="9502E58BC1504BA0873183456B1CBBFD">
    <w:name w:val="9502E58BC1504BA0873183456B1CBBFD"/>
  </w:style>
  <w:style w:type="paragraph" w:customStyle="1" w:styleId="89B6D1F324E44B0894653F56E4AB658B">
    <w:name w:val="89B6D1F324E44B0894653F56E4AB658B"/>
  </w:style>
  <w:style w:type="paragraph" w:customStyle="1" w:styleId="826DCBFF44A847E48714ACBCA55A5FDF">
    <w:name w:val="826DCBFF44A847E48714ACBCA55A5FDF"/>
  </w:style>
  <w:style w:type="paragraph" w:customStyle="1" w:styleId="09986998CC18455389B598AE0C09CE80">
    <w:name w:val="09986998CC18455389B598AE0C09CE80"/>
  </w:style>
  <w:style w:type="paragraph" w:customStyle="1" w:styleId="6C2278968E5447CC924822012F66FF3F">
    <w:name w:val="6C2278968E5447CC924822012F66FF3F"/>
  </w:style>
  <w:style w:type="paragraph" w:customStyle="1" w:styleId="F11FA5DAEE1843B7A14EB5C79CF187FB">
    <w:name w:val="F11FA5DAEE1843B7A14EB5C79CF187FB"/>
  </w:style>
  <w:style w:type="paragraph" w:customStyle="1" w:styleId="167B2941E04343B5B5272BDF3E6897DD">
    <w:name w:val="167B2941E04343B5B5272BDF3E6897DD"/>
  </w:style>
  <w:style w:type="paragraph" w:customStyle="1" w:styleId="0418A998776546728B36E225137AC7AA">
    <w:name w:val="0418A998776546728B36E225137AC7AA"/>
  </w:style>
  <w:style w:type="paragraph" w:customStyle="1" w:styleId="0DD45EB644FB414BB113508928D0C29B">
    <w:name w:val="0DD45EB644FB414BB113508928D0C29B"/>
  </w:style>
  <w:style w:type="paragraph" w:customStyle="1" w:styleId="A03629BFD09F4BCFA833B652009A7A74">
    <w:name w:val="A03629BFD09F4BCFA833B652009A7A74"/>
  </w:style>
  <w:style w:type="paragraph" w:customStyle="1" w:styleId="06E4D69788EA41E7A83F477267826485">
    <w:name w:val="06E4D69788EA41E7A83F477267826485"/>
  </w:style>
  <w:style w:type="paragraph" w:customStyle="1" w:styleId="3AC243BCAA9F42B4B38AD840753C816F">
    <w:name w:val="3AC243BCAA9F42B4B38AD840753C816F"/>
  </w:style>
  <w:style w:type="paragraph" w:customStyle="1" w:styleId="7534038046E24C97BDF812A5C4137641">
    <w:name w:val="7534038046E24C97BDF812A5C4137641"/>
  </w:style>
  <w:style w:type="paragraph" w:customStyle="1" w:styleId="5C3CE64D66F8487286AC623B6B0046ED">
    <w:name w:val="5C3CE64D66F8487286AC623B6B0046ED"/>
  </w:style>
  <w:style w:type="paragraph" w:customStyle="1" w:styleId="7B5125898385464CAF31D339D4FA7BD9">
    <w:name w:val="7B5125898385464CAF31D339D4FA7BD9"/>
  </w:style>
  <w:style w:type="paragraph" w:customStyle="1" w:styleId="F1B40F4783F3413C8E0433C96A64873A">
    <w:name w:val="F1B40F4783F3413C8E0433C96A64873A"/>
  </w:style>
  <w:style w:type="paragraph" w:customStyle="1" w:styleId="EA20901B438B441EB153A6D3CC861128">
    <w:name w:val="EA20901B438B441EB153A6D3CC86112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39EB35A755D46B08DBA95CB64EB1BAC">
    <w:name w:val="C39EB35A755D46B08DBA95CB64EB1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{24F440B3-0281-4283-A691-C736E430E227}tf00546271_win32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2021-09-30T16:57:00Z</dcterms:created>
  <dcterms:modified xsi:type="dcterms:W3CDTF">2021-09-30T17:44:00Z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